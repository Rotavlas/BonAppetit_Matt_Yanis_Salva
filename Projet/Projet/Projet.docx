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A4201" w:rsidR="0068602D" w:rsidP="00BA4201" w:rsidRDefault="007C112D" w14:paraId="2BD50800" w14:textId="61CB9B2E">
      <w:pPr>
        <w:pStyle w:val="Titre"/>
      </w:pPr>
      <w:r>
        <w:t>Projet : Intégration RWD</w:t>
      </w:r>
    </w:p>
    <w:p w:rsidRPr="00BA4201" w:rsidR="0068602D" w:rsidP="00BA4201" w:rsidRDefault="007C112D" w14:paraId="26A0BB06" w14:textId="4E828517">
      <w:pPr>
        <w:pStyle w:val="Sous-titre"/>
      </w:pPr>
      <w:r>
        <w:t>Méthodes agiles, Framework CSS, HTML/CSS</w:t>
      </w:r>
    </w:p>
    <w:p w:rsidR="00F45900" w:rsidP="00F45900" w:rsidRDefault="00F45900" w14:paraId="57585BCD" w14:textId="77777777">
      <w:pPr>
        <w:pStyle w:val="Titre2"/>
      </w:pPr>
    </w:p>
    <w:p w:rsidRPr="00BA4201" w:rsidR="00AC1E85" w:rsidP="00A25EAE" w:rsidRDefault="009139E9" w14:paraId="7F33928B" w14:textId="6F7ADC0A">
      <w:pPr>
        <w:pStyle w:val="Titre2"/>
      </w:pPr>
      <w:r>
        <w:t>Résumé du projet</w:t>
      </w:r>
    </w:p>
    <w:p w:rsidR="007C112D" w:rsidP="007C112D" w:rsidRDefault="007C112D" w14:paraId="6783FF1C" w14:textId="2E50C991"/>
    <w:p w:rsidR="009139E9" w:rsidP="007C112D" w:rsidRDefault="009139E9" w14:paraId="1178EFA4" w14:textId="211D7CFD">
      <w:r>
        <w:t xml:space="preserve">Monsieur </w:t>
      </w:r>
      <w:r w:rsidRPr="007A384F" w:rsidR="007A384F">
        <w:rPr>
          <w:b/>
          <w:bCs/>
        </w:rPr>
        <w:t xml:space="preserve">Michel </w:t>
      </w:r>
      <w:r w:rsidR="00121DC3">
        <w:rPr>
          <w:b/>
          <w:bCs/>
        </w:rPr>
        <w:t>BOUILLON</w:t>
      </w:r>
      <w:r w:rsidR="007A384F">
        <w:t xml:space="preserve">, chef et gérant du restaurant </w:t>
      </w:r>
      <w:r w:rsidR="00035A0A">
        <w:t>« Bon Appétit » vous a choisi pour développer le site internet de son restaurant. Il a exprimé les besoins suivants :</w:t>
      </w:r>
    </w:p>
    <w:p w:rsidR="00035A0A" w:rsidP="00CF4B5F" w:rsidRDefault="00CF4B5F" w14:paraId="0DB52528" w14:textId="0D34B725">
      <w:pPr>
        <w:pStyle w:val="Paragraphedeliste"/>
        <w:numPr>
          <w:ilvl w:val="0"/>
          <w:numId w:val="4"/>
        </w:numPr>
      </w:pPr>
      <w:r>
        <w:t xml:space="preserve">Développer </w:t>
      </w:r>
      <w:r w:rsidR="00121DC3">
        <w:t>l</w:t>
      </w:r>
      <w:r>
        <w:t>a présence en ligne</w:t>
      </w:r>
      <w:r w:rsidR="00BD5858">
        <w:t xml:space="preserve"> du restaurant</w:t>
      </w:r>
      <w:r>
        <w:t>.</w:t>
      </w:r>
    </w:p>
    <w:p w:rsidR="00CF4B5F" w:rsidP="00CF4B5F" w:rsidRDefault="00CF4B5F" w14:paraId="26C25F48" w14:textId="40AD29D0">
      <w:pPr>
        <w:pStyle w:val="Paragraphedeliste"/>
        <w:numPr>
          <w:ilvl w:val="0"/>
          <w:numId w:val="4"/>
        </w:numPr>
      </w:pPr>
      <w:r>
        <w:t>Moderniser son image</w:t>
      </w:r>
      <w:r w:rsidR="00D27E79">
        <w:t>.</w:t>
      </w:r>
    </w:p>
    <w:p w:rsidR="00CF4B5F" w:rsidP="00CF4B5F" w:rsidRDefault="00CF4B5F" w14:paraId="079B560E" w14:textId="4E29EB00">
      <w:pPr>
        <w:pStyle w:val="Paragraphedeliste"/>
        <w:numPr>
          <w:ilvl w:val="0"/>
          <w:numId w:val="4"/>
        </w:numPr>
      </w:pPr>
      <w:r>
        <w:t>Permettre à ses clients de faire des réservations sans avoir à les appeler.</w:t>
      </w:r>
    </w:p>
    <w:p w:rsidR="00A064B3" w:rsidP="007C112D" w:rsidRDefault="00F8747E" w14:paraId="484AB270" w14:textId="78C5E8E6">
      <w:r>
        <w:t>Il veut un site attractif/attrayant et accessible sur différents supports (PC, tablette et téléphone).</w:t>
      </w:r>
    </w:p>
    <w:p w:rsidR="00DA5BBF" w:rsidP="007C112D" w:rsidRDefault="00DA5BBF" w14:paraId="5B84A84E" w14:textId="0B398FC8"/>
    <w:p w:rsidR="00DA5BBF" w:rsidP="00F45900" w:rsidRDefault="00F45900" w14:paraId="3A4D9E29" w14:textId="73C69E29">
      <w:pPr>
        <w:pStyle w:val="Titre3"/>
      </w:pPr>
      <w:r>
        <w:t>Spécifications fonctionnelles</w:t>
      </w:r>
    </w:p>
    <w:p w:rsidR="00F45900" w:rsidP="00F45900" w:rsidRDefault="00F45900" w14:paraId="25AE912B" w14:textId="3503E548"/>
    <w:p w:rsidR="00F45900" w:rsidP="00F45900" w:rsidRDefault="00346DD4" w14:paraId="717FB9A5" w14:textId="199ED071">
      <w:r>
        <w:t>Le site attendu doit</w:t>
      </w:r>
      <w:r w:rsidR="00E11254">
        <w:t xml:space="preserve"> être une </w:t>
      </w:r>
      <w:r w:rsidRPr="00E11254" w:rsidR="00E11254">
        <w:rPr>
          <w:b/>
          <w:bCs/>
        </w:rPr>
        <w:t>one page</w:t>
      </w:r>
      <w:r w:rsidR="00E11254">
        <w:t xml:space="preserve"> et </w:t>
      </w:r>
      <w:r>
        <w:t>comporter les fonctionnalités suivantes :</w:t>
      </w:r>
    </w:p>
    <w:p w:rsidRPr="00F45900" w:rsidR="00346DD4" w:rsidP="00F45900" w:rsidRDefault="00346DD4" w14:paraId="798F2F5B" w14:textId="77777777"/>
    <w:p w:rsidR="00E77C7C" w:rsidP="00346DD4" w:rsidRDefault="00346DD4" w14:paraId="05BBE23C" w14:textId="367AD05A">
      <w:pPr>
        <w:pStyle w:val="Titre4"/>
      </w:pPr>
      <w:r>
        <w:t>Une barre de navigation :</w:t>
      </w:r>
    </w:p>
    <w:p w:rsidR="00346DD4" w:rsidP="00346DD4" w:rsidRDefault="00346DD4" w14:paraId="2097EF4E" w14:textId="7FC4384F"/>
    <w:p w:rsidR="00346DD4" w:rsidP="00346DD4" w:rsidRDefault="00346DD4" w14:paraId="25B118A6" w14:textId="522684BB">
      <w:r>
        <w:t>Elle doit permettre à un utilisateur d’accéder rapidement</w:t>
      </w:r>
      <w:r w:rsidR="007A5C26">
        <w:t xml:space="preserve"> </w:t>
      </w:r>
      <w:r w:rsidR="00121DC3">
        <w:t xml:space="preserve">aux </w:t>
      </w:r>
      <w:r w:rsidR="007A5C26">
        <w:t>différentes</w:t>
      </w:r>
      <w:r>
        <w:t xml:space="preserve"> sections </w:t>
      </w:r>
      <w:r w:rsidR="007A5C26">
        <w:t>de la page</w:t>
      </w:r>
      <w:r>
        <w:t>.</w:t>
      </w:r>
    </w:p>
    <w:p w:rsidR="00556C4B" w:rsidP="00346DD4" w:rsidRDefault="00556C4B" w14:paraId="64C15A92" w14:textId="68BC7AE3"/>
    <w:p w:rsidR="00556C4B" w:rsidP="003C483B" w:rsidRDefault="00976EF2" w14:paraId="21C34D3A" w14:textId="0C801A1B">
      <w:pPr>
        <w:pStyle w:val="Titre4"/>
      </w:pPr>
      <w:r>
        <w:t>Une section réservation :</w:t>
      </w:r>
    </w:p>
    <w:p w:rsidR="003C483B" w:rsidP="003C483B" w:rsidRDefault="003C483B" w14:paraId="29762FA3" w14:textId="1F061B71"/>
    <w:p w:rsidRPr="003C483B" w:rsidR="00B32849" w:rsidP="003C483B" w:rsidRDefault="00B32849" w14:paraId="48578AED" w14:textId="73EA0284">
      <w:r>
        <w:t>Elle contient un formulaire de réservation permettant de recueillir le nom, heure de réservation et le nombre de personnes.</w:t>
      </w:r>
    </w:p>
    <w:p w:rsidR="00976EF2" w:rsidP="00346DD4" w:rsidRDefault="00976EF2" w14:paraId="55047535" w14:textId="27116532"/>
    <w:p w:rsidR="00976EF2" w:rsidP="003C483B" w:rsidRDefault="00976EF2" w14:paraId="6163FB11" w14:textId="736F7EDB">
      <w:pPr>
        <w:pStyle w:val="Titre4"/>
      </w:pPr>
      <w:r>
        <w:t>Une section carte</w:t>
      </w:r>
    </w:p>
    <w:p w:rsidR="00B32849" w:rsidP="00B32849" w:rsidRDefault="00B32849" w14:paraId="17628FF9" w14:textId="3B39F30A"/>
    <w:p w:rsidR="00B32849" w:rsidP="00B32849" w:rsidRDefault="00A2002D" w14:paraId="392D8739" w14:textId="03E70435">
      <w:r>
        <w:t>Elle doit servir de vitrine pour les plats à la carte du restaurant. Chaque</w:t>
      </w:r>
      <w:r w:rsidR="005D446F">
        <w:t xml:space="preserve"> plat</w:t>
      </w:r>
      <w:r>
        <w:t xml:space="preserve"> doit avoir </w:t>
      </w:r>
      <w:r w:rsidR="006F5977">
        <w:t>une photo</w:t>
      </w:r>
      <w:r w:rsidR="007401B3">
        <w:t xml:space="preserve">, un nom et </w:t>
      </w:r>
      <w:r w:rsidR="006F5977">
        <w:t>une courte description</w:t>
      </w:r>
      <w:r w:rsidR="007401B3">
        <w:t>.</w:t>
      </w:r>
    </w:p>
    <w:p w:rsidR="006F5977" w:rsidP="00B32849" w:rsidRDefault="006F5977" w14:paraId="040CAF4E" w14:textId="75AE0592"/>
    <w:p w:rsidR="006F5977" w:rsidP="00B32849" w:rsidRDefault="006F5977" w14:paraId="3018A1C2" w14:textId="73EA4914">
      <w:r w:rsidR="006F5977">
        <w:rPr/>
        <w:t xml:space="preserve">Pour donner envie aux clients de faire des réservations, vous devez compléter cette section avec une galerie photo avec </w:t>
      </w:r>
      <w:r w:rsidR="00895558">
        <w:rPr/>
        <w:t>les plus belles réalisations</w:t>
      </w:r>
      <w:r w:rsidR="006F5977">
        <w:rPr/>
        <w:t xml:space="preserve"> du chef.</w:t>
      </w:r>
    </w:p>
    <w:p w:rsidR="006F5977" w:rsidP="00B32849" w:rsidRDefault="006F5977" w14:paraId="537AF141" w14:textId="77777777"/>
    <w:p w:rsidRPr="00B32849" w:rsidR="006F5977" w:rsidP="00B32849" w:rsidRDefault="006F5977" w14:paraId="03AABEF9" w14:textId="77777777"/>
    <w:p w:rsidR="00976EF2" w:rsidP="00346DD4" w:rsidRDefault="00976EF2" w14:paraId="664508A3" w14:textId="01693A39"/>
    <w:p w:rsidR="00976EF2" w:rsidP="003C483B" w:rsidRDefault="00976EF2" w14:paraId="3CEB4A7D" w14:textId="1041E21B">
      <w:pPr>
        <w:pStyle w:val="Titre4"/>
      </w:pPr>
      <w:r>
        <w:t>Une section témoignages</w:t>
      </w:r>
    </w:p>
    <w:p w:rsidR="00976EF2" w:rsidP="00346DD4" w:rsidRDefault="00976EF2" w14:paraId="4A8BD204" w14:textId="5A2E9F02"/>
    <w:p w:rsidR="00D972D6" w:rsidP="00346DD4" w:rsidRDefault="00D972D6" w14:paraId="4996E55F" w14:textId="5FFB9AA6">
      <w:r>
        <w:t>Il faudra afficher dans cette section les trois derniers témoignages publi</w:t>
      </w:r>
      <w:r w:rsidR="00121DC3">
        <w:t>és</w:t>
      </w:r>
      <w:r>
        <w:t xml:space="preserve"> sur le restaurant. Un témoignage comportera la photo de l’auteur, son nom, la date de publication et le message.</w:t>
      </w:r>
    </w:p>
    <w:p w:rsidR="009C3045" w:rsidP="00346DD4" w:rsidRDefault="009C3045" w14:paraId="615F1A1D" w14:textId="1879A653"/>
    <w:p w:rsidR="009C3045" w:rsidP="00346DD4" w:rsidRDefault="009C3045" w14:paraId="0DEE8530" w14:textId="5268CDA3">
      <w:r>
        <w:t xml:space="preserve">C’est </w:t>
      </w:r>
      <w:r w:rsidR="006422C4">
        <w:t>une section très importante</w:t>
      </w:r>
      <w:r>
        <w:t xml:space="preserve"> pour votre mandataire car </w:t>
      </w:r>
      <w:r w:rsidR="000F2CC7">
        <w:t xml:space="preserve">il </w:t>
      </w:r>
      <w:r>
        <w:t>compte beaucoup sur les témoignage</w:t>
      </w:r>
      <w:r w:rsidR="006422C4">
        <w:t>s</w:t>
      </w:r>
      <w:r>
        <w:t xml:space="preserve"> pour promouvoir son image et donner confiance aux nouveaux clients.</w:t>
      </w:r>
    </w:p>
    <w:p w:rsidR="005E418F" w:rsidP="00346DD4" w:rsidRDefault="005E418F" w14:paraId="15615EE6" w14:textId="320A200B"/>
    <w:p w:rsidR="006F5977" w:rsidP="00346DD4" w:rsidRDefault="006F5977" w14:paraId="5BF48631" w14:textId="77777777"/>
    <w:p w:rsidR="00976EF2" w:rsidP="003C483B" w:rsidRDefault="00976EF2" w14:paraId="5ED5ECCB" w14:textId="08D0B57E">
      <w:pPr>
        <w:pStyle w:val="Titre4"/>
      </w:pPr>
      <w:r>
        <w:t xml:space="preserve">Un pied de page </w:t>
      </w:r>
    </w:p>
    <w:p w:rsidR="0082738B" w:rsidP="007C112D" w:rsidRDefault="0082738B" w14:paraId="642DBADD" w14:textId="5031B8A5"/>
    <w:p w:rsidRPr="007C112D" w:rsidR="005510D8" w:rsidP="007C112D" w:rsidRDefault="00E11254" w14:paraId="1E857E37" w14:textId="5BC6E0AE">
      <w:r>
        <w:t>Il doit servir à afficher les informations de contact, l’adresse du restaurant, les horaires d’ouvertures, les contacts réseaux sociaux, les crédits et les mentions légales.</w:t>
      </w:r>
    </w:p>
    <w:p w:rsidRPr="007C112D" w:rsidR="007C112D" w:rsidP="007C112D" w:rsidRDefault="007C112D" w14:paraId="2F8DE160" w14:textId="77777777"/>
    <w:p w:rsidR="007C112D" w:rsidP="007C112D" w:rsidRDefault="007C112D" w14:paraId="50E83277" w14:textId="5A3BAA60"/>
    <w:p w:rsidR="00510426" w:rsidP="007C112D" w:rsidRDefault="00510426" w14:paraId="4E822ED8" w14:textId="77777777">
      <w:pPr>
        <w:rPr>
          <w:b/>
          <w:bCs/>
        </w:rPr>
      </w:pPr>
    </w:p>
    <w:p w:rsidR="007C112D" w:rsidP="00510426" w:rsidRDefault="00510426" w14:paraId="76E4E4E8" w14:textId="7C130951">
      <w:pPr>
        <w:pStyle w:val="Titre3"/>
      </w:pPr>
      <w:r>
        <w:t>Contraintes</w:t>
      </w:r>
    </w:p>
    <w:p w:rsidR="00510426" w:rsidP="00510426" w:rsidRDefault="00510426" w14:paraId="015972BF" w14:textId="5F93C8D9"/>
    <w:p w:rsidR="00510426" w:rsidP="00510426" w:rsidRDefault="00650833" w14:paraId="438D2744" w14:textId="7200DD9F">
      <w:r>
        <w:t>Le projet doit être réalisé en équipe de 4 personnes au maximum.</w:t>
      </w:r>
    </w:p>
    <w:p w:rsidR="00AA039B" w:rsidP="00510426" w:rsidRDefault="00AA039B" w14:paraId="26430810" w14:textId="7499057B"/>
    <w:p w:rsidR="00AA039B" w:rsidP="00510426" w:rsidRDefault="00AA039B" w14:paraId="2D743E50" w14:textId="2CD4FFBA">
      <w:r>
        <w:t xml:space="preserve">La collaboration doit se faire en intégrant un workflow intégrant git et </w:t>
      </w:r>
      <w:proofErr w:type="spellStart"/>
      <w:r>
        <w:t>github</w:t>
      </w:r>
      <w:proofErr w:type="spellEnd"/>
      <w:r>
        <w:t>.</w:t>
      </w:r>
    </w:p>
    <w:p w:rsidR="00AA039B" w:rsidP="00510426" w:rsidRDefault="00AA039B" w14:paraId="02633B85" w14:textId="33EF1297"/>
    <w:p w:rsidR="00AA039B" w:rsidP="00510426" w:rsidRDefault="0014311E" w14:paraId="75A90A50" w14:textId="19748AF6">
      <w:r>
        <w:t>Les équipes de projet doivent être agiles. Un Scrum master sera désign</w:t>
      </w:r>
      <w:r w:rsidR="00121DC3">
        <w:t>é</w:t>
      </w:r>
      <w:r>
        <w:t xml:space="preserve"> dans chaque équipe.</w:t>
      </w:r>
    </w:p>
    <w:p w:rsidR="003A0949" w:rsidP="00510426" w:rsidRDefault="003A0949" w14:paraId="253A10C3" w14:textId="3FA1DAA9"/>
    <w:p w:rsidR="00C30FB0" w:rsidP="00510426" w:rsidRDefault="00C41034" w14:paraId="1D30430E" w14:textId="2C8EC9CA">
      <w:r w:rsidR="00C41034">
        <w:rPr/>
        <w:t xml:space="preserve">Le site doit être déployer sur un </w:t>
      </w:r>
      <w:proofErr w:type="spellStart"/>
      <w:r w:rsidRPr="4BE0213C" w:rsidR="00C41034">
        <w:rPr>
          <w:b w:val="1"/>
          <w:bCs w:val="1"/>
        </w:rPr>
        <w:t>github</w:t>
      </w:r>
      <w:proofErr w:type="spellEnd"/>
      <w:r w:rsidRPr="4BE0213C" w:rsidR="00C41034">
        <w:rPr>
          <w:b w:val="1"/>
          <w:bCs w:val="1"/>
        </w:rPr>
        <w:t xml:space="preserve"> page</w:t>
      </w:r>
      <w:r w:rsidR="00C41034">
        <w:rPr/>
        <w:t xml:space="preserve"> pour le vendredi 28 </w:t>
      </w:r>
      <w:r w:rsidR="3520423B">
        <w:rPr/>
        <w:t xml:space="preserve">octobre </w:t>
      </w:r>
      <w:r w:rsidR="00C41034">
        <w:rPr/>
        <w:t xml:space="preserve">à </w:t>
      </w:r>
      <w:r w:rsidRPr="4BE0213C" w:rsidR="00C41034">
        <w:rPr>
          <w:b w:val="1"/>
          <w:bCs w:val="1"/>
        </w:rPr>
        <w:t>13 h 00</w:t>
      </w:r>
      <w:r w:rsidR="00C41034">
        <w:rPr/>
        <w:t xml:space="preserve"> au plus tard.</w:t>
      </w:r>
    </w:p>
    <w:p w:rsidR="00C30FB0" w:rsidP="00510426" w:rsidRDefault="00C30FB0" w14:paraId="300B6499" w14:textId="77777777"/>
    <w:p w:rsidRPr="00510426" w:rsidR="003A0949" w:rsidP="00510426" w:rsidRDefault="00C30FB0" w14:paraId="3F4E6CB9" w14:textId="185E6CE7">
      <w:r>
        <w:t xml:space="preserve">Une présentation client des projets sera organisé </w:t>
      </w:r>
      <w:r w:rsidR="00121DC3">
        <w:t>le</w:t>
      </w:r>
      <w:r>
        <w:t xml:space="preserve"> vendredi 28 à partir de 13 h 00.</w:t>
      </w:r>
    </w:p>
    <w:p w:rsidRPr="007C112D" w:rsidR="007C112D" w:rsidP="007C112D" w:rsidRDefault="007C112D" w14:paraId="462E84C7" w14:textId="77777777"/>
    <w:p w:rsidR="009368DD" w:rsidP="007C112D" w:rsidRDefault="009368DD" w14:paraId="49FE13FF" w14:textId="3351FAEC"/>
    <w:p w:rsidR="009368DD" w:rsidP="008B4A67" w:rsidRDefault="008B4A67" w14:paraId="5C88BD20" w14:textId="359DB7FA">
      <w:pPr>
        <w:pStyle w:val="Titre3"/>
      </w:pPr>
      <w:r>
        <w:lastRenderedPageBreak/>
        <w:t>Ressources</w:t>
      </w:r>
    </w:p>
    <w:p w:rsidR="008B4A67" w:rsidP="008B4A67" w:rsidRDefault="008B4A67" w14:paraId="7EA7B94C" w14:textId="3DD8F9A4"/>
    <w:p w:rsidRPr="008B4A67" w:rsidR="008B4A67" w:rsidP="008B4A67" w:rsidRDefault="006D23DA" w14:paraId="5FA2E26D" w14:textId="6C916366">
      <w:r>
        <w:t>Le client a fourni des photos pour illustrer le site, mais il vous laisse le soin de compléter le</w:t>
      </w:r>
      <w:r w:rsidR="00121DC3">
        <w:t>s</w:t>
      </w:r>
      <w:r>
        <w:t xml:space="preserve"> contenu</w:t>
      </w:r>
      <w:r w:rsidR="00121DC3">
        <w:t>s</w:t>
      </w:r>
      <w:r>
        <w:t xml:space="preserve"> textuel</w:t>
      </w:r>
      <w:r w:rsidR="00121DC3">
        <w:t>s</w:t>
      </w:r>
      <w:r>
        <w:t xml:space="preserve"> du site en attendant le retour de son webmaster.</w:t>
      </w:r>
    </w:p>
    <w:p w:rsidRPr="007C112D" w:rsidR="009368DD" w:rsidP="007C112D" w:rsidRDefault="009368DD" w14:paraId="2EF9053D" w14:textId="77777777"/>
    <w:p w:rsidRPr="00BA4201" w:rsidR="007C112D" w:rsidP="007C112D" w:rsidRDefault="007C112D" w14:paraId="6C519877" w14:textId="77777777"/>
    <w:sectPr w:rsidRPr="00BA4201" w:rsidR="007C112D" w:rsidSect="001D49F3">
      <w:headerReference w:type="default" r:id="rId11"/>
      <w:footerReference w:type="default" r:id="rId12"/>
      <w:pgSz w:w="11900" w:h="16840" w:orient="portrait"/>
      <w:pgMar w:top="2268" w:right="1304" w:bottom="1304" w:left="1304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27A4D" w:rsidP="00BA4201" w:rsidRDefault="00427A4D" w14:paraId="301B5E53" w14:textId="77777777">
      <w:r>
        <w:separator/>
      </w:r>
    </w:p>
    <w:p w:rsidR="00427A4D" w:rsidP="00BA4201" w:rsidRDefault="00427A4D" w14:paraId="24FE6E32" w14:textId="77777777"/>
    <w:p w:rsidR="00427A4D" w:rsidP="00BA4201" w:rsidRDefault="00427A4D" w14:paraId="4FD6438D" w14:textId="77777777"/>
  </w:endnote>
  <w:endnote w:type="continuationSeparator" w:id="0">
    <w:p w:rsidR="00427A4D" w:rsidP="00BA4201" w:rsidRDefault="00427A4D" w14:paraId="5D0ED4F3" w14:textId="77777777">
      <w:r>
        <w:continuationSeparator/>
      </w:r>
    </w:p>
    <w:p w:rsidR="00427A4D" w:rsidP="00BA4201" w:rsidRDefault="00427A4D" w14:paraId="1D0C4546" w14:textId="77777777"/>
    <w:p w:rsidR="00427A4D" w:rsidP="00BA4201" w:rsidRDefault="00427A4D" w14:paraId="7ACA3D7B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A1000F" w:rsidR="00914D59" w:rsidP="00BA4201" w:rsidRDefault="00914D59" w14:paraId="5CBBE704" w14:textId="77777777">
    <w:pPr>
      <w:rPr>
        <w:color w:val="A6A6A6" w:themeColor="background1" w:themeShade="A6"/>
      </w:rPr>
    </w:pPr>
  </w:p>
  <w:p w:rsidRPr="00A1000F" w:rsidR="00C7668B" w:rsidP="00A1000F" w:rsidRDefault="00C7668B" w14:paraId="2F9A6004" w14:textId="77777777">
    <w:pPr>
      <w:jc w:val="center"/>
      <w:rPr>
        <w:color w:val="A6A6A6" w:themeColor="background1" w:themeShade="A6"/>
        <w:sz w:val="16"/>
        <w:szCs w:val="16"/>
      </w:rPr>
    </w:pPr>
    <w:r w:rsidRPr="00A1000F">
      <w:rPr>
        <w:color w:val="A6A6A6" w:themeColor="background1" w:themeShade="A6"/>
        <w:sz w:val="16"/>
        <w:szCs w:val="16"/>
      </w:rPr>
      <w:t>LA MANU est une marque de NOVEI Formation</w:t>
    </w:r>
  </w:p>
  <w:p w:rsidRPr="00A1000F" w:rsidR="00BC3FC5" w:rsidP="00A1000F" w:rsidRDefault="00BC3FC5" w14:paraId="506251F1" w14:textId="77777777">
    <w:pPr>
      <w:jc w:val="center"/>
      <w:rPr>
        <w:color w:val="A6A6A6" w:themeColor="background1" w:themeShade="A6"/>
        <w:sz w:val="16"/>
        <w:szCs w:val="16"/>
      </w:rPr>
    </w:pPr>
    <w:r w:rsidRPr="00A1000F">
      <w:rPr>
        <w:color w:val="A6A6A6" w:themeColor="background1" w:themeShade="A6"/>
        <w:sz w:val="16"/>
        <w:szCs w:val="16"/>
      </w:rPr>
      <w:t>NOVEI F</w:t>
    </w:r>
    <w:r w:rsidRPr="00A1000F" w:rsidR="00C7668B">
      <w:rPr>
        <w:color w:val="A6A6A6" w:themeColor="background1" w:themeShade="A6"/>
        <w:sz w:val="16"/>
        <w:szCs w:val="16"/>
      </w:rPr>
      <w:t>ormation</w:t>
    </w:r>
    <w:r w:rsidRPr="00A1000F">
      <w:rPr>
        <w:color w:val="A6A6A6" w:themeColor="background1" w:themeShade="A6"/>
        <w:sz w:val="16"/>
        <w:szCs w:val="16"/>
      </w:rPr>
      <w:t xml:space="preserve"> – Campus </w:t>
    </w:r>
    <w:proofErr w:type="spellStart"/>
    <w:r w:rsidRPr="00A1000F">
      <w:rPr>
        <w:color w:val="A6A6A6" w:themeColor="background1" w:themeShade="A6"/>
        <w:sz w:val="16"/>
        <w:szCs w:val="16"/>
      </w:rPr>
      <w:t>Inovia</w:t>
    </w:r>
    <w:proofErr w:type="spellEnd"/>
    <w:r w:rsidRPr="00A1000F">
      <w:rPr>
        <w:color w:val="A6A6A6" w:themeColor="background1" w:themeShade="A6"/>
        <w:sz w:val="16"/>
        <w:szCs w:val="16"/>
      </w:rPr>
      <w:t xml:space="preserve"> Bâtiment 12 – 1435 boulevard Cambronne – 60400 Noyon</w:t>
    </w:r>
  </w:p>
  <w:p w:rsidRPr="00A1000F" w:rsidR="00BC3FC5" w:rsidP="00A1000F" w:rsidRDefault="00BC3FC5" w14:paraId="66EE783E" w14:textId="77777777">
    <w:pPr>
      <w:pStyle w:val="Pieddepage"/>
      <w:jc w:val="center"/>
      <w:rPr>
        <w:color w:val="A6A6A6" w:themeColor="background1" w:themeShade="A6"/>
        <w:sz w:val="16"/>
        <w:szCs w:val="16"/>
      </w:rPr>
    </w:pPr>
    <w:r w:rsidRPr="00A1000F">
      <w:rPr>
        <w:color w:val="A6A6A6" w:themeColor="background1" w:themeShade="A6"/>
        <w:sz w:val="16"/>
        <w:szCs w:val="16"/>
      </w:rPr>
      <w:t>SIRET N° 752 434 605 00024 – Code activité : 8559A – Déclaration d’activité N° 32 60 03047 60</w:t>
    </w:r>
  </w:p>
  <w:p w:rsidRPr="00A1000F" w:rsidR="0093475C" w:rsidP="00A1000F" w:rsidRDefault="00BC3FC5" w14:paraId="6587DFBA" w14:textId="77777777">
    <w:pPr>
      <w:pStyle w:val="Pieddepage"/>
      <w:jc w:val="right"/>
      <w:rPr>
        <w:sz w:val="14"/>
        <w:szCs w:val="14"/>
      </w:rPr>
    </w:pPr>
    <w:r w:rsidRPr="001D49F3">
      <w:rPr>
        <w:rStyle w:val="Numrodepage"/>
        <w:rFonts w:ascii="Arial" w:hAnsi="Arial" w:cs="Arial"/>
        <w:color w:val="33058D"/>
        <w:sz w:val="18"/>
        <w:szCs w:val="18"/>
      </w:rPr>
      <w:fldChar w:fldCharType="begin"/>
    </w:r>
    <w:r w:rsidRPr="001D49F3">
      <w:rPr>
        <w:rStyle w:val="Numrodepage"/>
        <w:rFonts w:ascii="Arial" w:hAnsi="Arial" w:cs="Arial"/>
        <w:color w:val="33058D"/>
        <w:sz w:val="18"/>
        <w:szCs w:val="18"/>
      </w:rPr>
      <w:instrText xml:space="preserve"> PAGE </w:instrText>
    </w:r>
    <w:r w:rsidRPr="001D49F3">
      <w:rPr>
        <w:rStyle w:val="Numrodepage"/>
        <w:rFonts w:ascii="Arial" w:hAnsi="Arial" w:cs="Arial"/>
        <w:color w:val="33058D"/>
        <w:sz w:val="18"/>
        <w:szCs w:val="18"/>
      </w:rPr>
      <w:fldChar w:fldCharType="separate"/>
    </w:r>
    <w:r w:rsidRPr="001D49F3" w:rsidR="00914D59">
      <w:rPr>
        <w:rStyle w:val="Numrodepage"/>
        <w:rFonts w:ascii="Arial" w:hAnsi="Arial" w:cs="Arial"/>
        <w:noProof/>
        <w:color w:val="33058D"/>
        <w:sz w:val="18"/>
        <w:szCs w:val="18"/>
      </w:rPr>
      <w:t>1</w:t>
    </w:r>
    <w:r w:rsidRPr="001D49F3">
      <w:rPr>
        <w:rStyle w:val="Numrodepage"/>
        <w:rFonts w:ascii="Arial" w:hAnsi="Arial" w:cs="Arial"/>
        <w:color w:val="33058D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27A4D" w:rsidP="00BA4201" w:rsidRDefault="00427A4D" w14:paraId="3A75ECFE" w14:textId="77777777">
      <w:r>
        <w:separator/>
      </w:r>
    </w:p>
    <w:p w:rsidR="00427A4D" w:rsidP="00BA4201" w:rsidRDefault="00427A4D" w14:paraId="5911A882" w14:textId="77777777"/>
    <w:p w:rsidR="00427A4D" w:rsidP="00BA4201" w:rsidRDefault="00427A4D" w14:paraId="157A7412" w14:textId="77777777"/>
  </w:footnote>
  <w:footnote w:type="continuationSeparator" w:id="0">
    <w:p w:rsidR="00427A4D" w:rsidP="00BA4201" w:rsidRDefault="00427A4D" w14:paraId="0CBD28A9" w14:textId="77777777">
      <w:r>
        <w:continuationSeparator/>
      </w:r>
    </w:p>
    <w:p w:rsidR="00427A4D" w:rsidP="00BA4201" w:rsidRDefault="00427A4D" w14:paraId="4FCD832E" w14:textId="77777777"/>
    <w:p w:rsidR="00427A4D" w:rsidP="00BA4201" w:rsidRDefault="00427A4D" w14:paraId="1A2E66DC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BC3FC5" w:rsidP="00BA4201" w:rsidRDefault="008E57F9" w14:paraId="1962217D" w14:textId="77777777">
    <w:pPr>
      <w:pStyle w:val="Titre4"/>
      <w:rPr>
        <w:noProof/>
      </w:rPr>
    </w:pPr>
    <w:r>
      <w:rPr>
        <w:noProof/>
      </w:rPr>
      <w:drawing>
        <wp:anchor distT="0" distB="0" distL="114300" distR="114300" simplePos="0" relativeHeight="251656192" behindDoc="0" locked="0" layoutInCell="1" allowOverlap="1" wp14:anchorId="0E577120" wp14:editId="4B9B97CA">
          <wp:simplePos x="0" y="0"/>
          <wp:positionH relativeFrom="column">
            <wp:posOffset>5319395</wp:posOffset>
          </wp:positionH>
          <wp:positionV relativeFrom="paragraph">
            <wp:posOffset>67945</wp:posOffset>
          </wp:positionV>
          <wp:extent cx="843915" cy="189865"/>
          <wp:effectExtent l="0" t="0" r="0" b="635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3915" cy="1898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6432" behindDoc="0" locked="0" layoutInCell="1" allowOverlap="1" wp14:anchorId="2B1AFEF2" wp14:editId="45B3463B">
          <wp:simplePos x="0" y="0"/>
          <wp:positionH relativeFrom="column">
            <wp:posOffset>2250440</wp:posOffset>
          </wp:positionH>
          <wp:positionV relativeFrom="paragraph">
            <wp:posOffset>-61595</wp:posOffset>
          </wp:positionV>
          <wp:extent cx="2907665" cy="407035"/>
          <wp:effectExtent l="0" t="0" r="6985" b="0"/>
          <wp:wrapNone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07665" cy="407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3FC5">
      <w:rPr>
        <w:noProof/>
      </w:rPr>
      <w:tab/>
    </w:r>
    <w:r w:rsidR="00BC3FC5">
      <w:rPr>
        <w:noProof/>
      </w:rPr>
      <w:tab/>
    </w:r>
  </w:p>
  <w:p w:rsidR="0093475C" w:rsidP="00BA4201" w:rsidRDefault="0093475C" w14:paraId="64AB867C" w14:textId="77777777"/>
  <w:p w:rsidR="0093475C" w:rsidP="00BA4201" w:rsidRDefault="0093475C" w14:paraId="2353273A" w14:textId="77777777"/>
</w:hdr>
</file>

<file path=word/intelligence2.xml><?xml version="1.0" encoding="utf-8"?>
<int2:intelligence xmlns:oel="http://schemas.microsoft.com/office/2019/extlst" xmlns:int2="http://schemas.microsoft.com/office/intelligence/2020/intelligence">
  <int2:observations/>
  <int2:intelligenceSettings>
    <int2:extLst>
      <oel:ext uri="74B372B9-2EFF-4315-9A3F-32BA87CA82B1">
        <int2:goals int2:version="1" int2:formality="2"/>
      </oel:ext>
    </int2:extLst>
  </int2:intelligenceSetting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309" style="width:69pt;height:55.5pt" o:bullet="t" type="#_x0000_t75">
        <v:imagedata o:title="bouletPoint" r:id="rId1"/>
      </v:shape>
    </w:pict>
  </w:numPicBullet>
  <w:abstractNum w:abstractNumId="0" w15:restartNumberingAfterBreak="0">
    <w:nsid w:val="19396098"/>
    <w:multiLevelType w:val="hybridMultilevel"/>
    <w:tmpl w:val="FA32F772"/>
    <w:lvl w:ilvl="0" w:tplc="040C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7731CF9"/>
    <w:multiLevelType w:val="hybridMultilevel"/>
    <w:tmpl w:val="89B671A2"/>
    <w:lvl w:ilvl="0" w:tplc="040C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3516492"/>
    <w:multiLevelType w:val="hybridMultilevel"/>
    <w:tmpl w:val="5FF6D77A"/>
    <w:lvl w:ilvl="0" w:tplc="F4F894E6">
      <w:start w:val="1"/>
      <w:numFmt w:val="bullet"/>
      <w:pStyle w:val="Paragraphedeliste"/>
      <w:lvlText w:val=""/>
      <w:lvlJc w:val="left"/>
      <w:pPr>
        <w:ind w:left="720" w:hanging="360"/>
      </w:pPr>
      <w:rPr>
        <w:rFonts w:hint="default" w:ascii="Wingdings" w:hAnsi="Wingdings"/>
        <w:color w:val="2DABE3"/>
        <w:sz w:val="16"/>
        <w:u w:color="2DABE3"/>
      </w:rPr>
    </w:lvl>
    <w:lvl w:ilvl="1" w:tplc="8EFA71EA">
      <w:start w:val="1"/>
      <w:numFmt w:val="bullet"/>
      <w:lvlText w:val=""/>
      <w:lvlPicBulletId w:val="0"/>
      <w:lvlJc w:val="left"/>
      <w:pPr>
        <w:ind w:left="1440" w:hanging="360"/>
      </w:pPr>
      <w:rPr>
        <w:rFonts w:hint="default" w:ascii="Symbol" w:hAnsi="Symbol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56D4D1C"/>
    <w:multiLevelType w:val="hybridMultilevel"/>
    <w:tmpl w:val="52444E62"/>
    <w:lvl w:ilvl="0" w:tplc="8EFA71EA">
      <w:start w:val="1"/>
      <w:numFmt w:val="bullet"/>
      <w:lvlText w:val=""/>
      <w:lvlPicBulletId w:val="0"/>
      <w:lvlJc w:val="left"/>
      <w:pPr>
        <w:ind w:left="720" w:hanging="360"/>
      </w:pPr>
      <w:rPr>
        <w:rFonts w:hint="default" w:ascii="Symbol" w:hAnsi="Symbol"/>
      </w:rPr>
    </w:lvl>
    <w:lvl w:ilvl="1" w:tplc="8EFA71EA">
      <w:start w:val="1"/>
      <w:numFmt w:val="bullet"/>
      <w:lvlText w:val=""/>
      <w:lvlPicBulletId w:val="0"/>
      <w:lvlJc w:val="left"/>
      <w:pPr>
        <w:ind w:left="1440" w:hanging="360"/>
      </w:pPr>
      <w:rPr>
        <w:rFonts w:hint="default" w:ascii="Symbol" w:hAnsi="Symbol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FB95799"/>
    <w:multiLevelType w:val="multilevel"/>
    <w:tmpl w:val="B1D84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5988475">
    <w:abstractNumId w:val="3"/>
  </w:num>
  <w:num w:numId="2" w16cid:durableId="952437982">
    <w:abstractNumId w:val="2"/>
  </w:num>
  <w:num w:numId="3" w16cid:durableId="200090109">
    <w:abstractNumId w:val="4"/>
  </w:num>
  <w:num w:numId="4" w16cid:durableId="1737967147">
    <w:abstractNumId w:val="1"/>
  </w:num>
  <w:num w:numId="5" w16cid:durableId="995456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12D"/>
    <w:rsid w:val="00022116"/>
    <w:rsid w:val="00035A0A"/>
    <w:rsid w:val="00097488"/>
    <w:rsid w:val="000B2881"/>
    <w:rsid w:val="000F28F0"/>
    <w:rsid w:val="000F2CC7"/>
    <w:rsid w:val="00121DC3"/>
    <w:rsid w:val="00137EA0"/>
    <w:rsid w:val="0014311E"/>
    <w:rsid w:val="00184BA4"/>
    <w:rsid w:val="001D49F3"/>
    <w:rsid w:val="001F6AE5"/>
    <w:rsid w:val="00233B34"/>
    <w:rsid w:val="00312F62"/>
    <w:rsid w:val="0032134E"/>
    <w:rsid w:val="00333EAC"/>
    <w:rsid w:val="003456C5"/>
    <w:rsid w:val="00346DD4"/>
    <w:rsid w:val="003A02E1"/>
    <w:rsid w:val="003A0949"/>
    <w:rsid w:val="003A7B97"/>
    <w:rsid w:val="003B3AEE"/>
    <w:rsid w:val="003C483B"/>
    <w:rsid w:val="003C53BD"/>
    <w:rsid w:val="003D472C"/>
    <w:rsid w:val="00426367"/>
    <w:rsid w:val="00427A4D"/>
    <w:rsid w:val="00474DF4"/>
    <w:rsid w:val="004A287E"/>
    <w:rsid w:val="00510426"/>
    <w:rsid w:val="00545D6F"/>
    <w:rsid w:val="005510D8"/>
    <w:rsid w:val="00556C4B"/>
    <w:rsid w:val="005B399A"/>
    <w:rsid w:val="005D446F"/>
    <w:rsid w:val="005D7DB2"/>
    <w:rsid w:val="005E418F"/>
    <w:rsid w:val="005F537A"/>
    <w:rsid w:val="006422C4"/>
    <w:rsid w:val="00650833"/>
    <w:rsid w:val="0068602D"/>
    <w:rsid w:val="006B5D1C"/>
    <w:rsid w:val="006D23DA"/>
    <w:rsid w:val="006F5977"/>
    <w:rsid w:val="00715E48"/>
    <w:rsid w:val="007401B3"/>
    <w:rsid w:val="00765822"/>
    <w:rsid w:val="007A384F"/>
    <w:rsid w:val="007A5C26"/>
    <w:rsid w:val="007B7466"/>
    <w:rsid w:val="007C112D"/>
    <w:rsid w:val="0082738B"/>
    <w:rsid w:val="00895558"/>
    <w:rsid w:val="008B4A67"/>
    <w:rsid w:val="008D1A7A"/>
    <w:rsid w:val="008E57F9"/>
    <w:rsid w:val="008F6FD1"/>
    <w:rsid w:val="009139E9"/>
    <w:rsid w:val="00914D59"/>
    <w:rsid w:val="009304C3"/>
    <w:rsid w:val="00931433"/>
    <w:rsid w:val="0093475C"/>
    <w:rsid w:val="009368DD"/>
    <w:rsid w:val="00940D13"/>
    <w:rsid w:val="00954E62"/>
    <w:rsid w:val="00956AC4"/>
    <w:rsid w:val="00976EF2"/>
    <w:rsid w:val="009C3045"/>
    <w:rsid w:val="00A064B3"/>
    <w:rsid w:val="00A1000F"/>
    <w:rsid w:val="00A2002D"/>
    <w:rsid w:val="00A25EAE"/>
    <w:rsid w:val="00A56B3B"/>
    <w:rsid w:val="00AA039B"/>
    <w:rsid w:val="00AC1E85"/>
    <w:rsid w:val="00B32849"/>
    <w:rsid w:val="00B52C29"/>
    <w:rsid w:val="00B630A5"/>
    <w:rsid w:val="00BA1A93"/>
    <w:rsid w:val="00BA4201"/>
    <w:rsid w:val="00BC3FC5"/>
    <w:rsid w:val="00BD1CD6"/>
    <w:rsid w:val="00BD5858"/>
    <w:rsid w:val="00C30FB0"/>
    <w:rsid w:val="00C41034"/>
    <w:rsid w:val="00C51F72"/>
    <w:rsid w:val="00C5703E"/>
    <w:rsid w:val="00C7668B"/>
    <w:rsid w:val="00CE71C7"/>
    <w:rsid w:val="00CF4B5F"/>
    <w:rsid w:val="00D270CF"/>
    <w:rsid w:val="00D27E79"/>
    <w:rsid w:val="00D972D6"/>
    <w:rsid w:val="00DA5BBF"/>
    <w:rsid w:val="00E11254"/>
    <w:rsid w:val="00E16F88"/>
    <w:rsid w:val="00E47B27"/>
    <w:rsid w:val="00E65EB4"/>
    <w:rsid w:val="00E77C7C"/>
    <w:rsid w:val="00EC0598"/>
    <w:rsid w:val="00F45900"/>
    <w:rsid w:val="00F51D64"/>
    <w:rsid w:val="00F61C8C"/>
    <w:rsid w:val="00F8747E"/>
    <w:rsid w:val="00FB3867"/>
    <w:rsid w:val="00FD6213"/>
    <w:rsid w:val="04C8F94B"/>
    <w:rsid w:val="2F9CD624"/>
    <w:rsid w:val="3520423B"/>
    <w:rsid w:val="4BE0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9F3637C"/>
  <w14:defaultImageDpi w14:val="300"/>
  <w15:docId w15:val="{FCC57122-A4FB-4DA6-90DB-782707CF1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rbel" w:hAnsi="Corbel" w:eastAsiaTheme="minorEastAsia" w:cstheme="minorBidi"/>
        <w:sz w:val="22"/>
        <w:szCs w:val="22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A4201"/>
    <w:rPr>
      <w:rFonts w:ascii="Roboto Mono" w:hAnsi="Roboto Mono"/>
    </w:rPr>
  </w:style>
  <w:style w:type="paragraph" w:styleId="Titre1">
    <w:name w:val="heading 1"/>
    <w:basedOn w:val="Normal"/>
    <w:next w:val="Normal"/>
    <w:link w:val="Titre1Car"/>
    <w:uiPriority w:val="9"/>
    <w:qFormat/>
    <w:rsid w:val="00BA4201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color w:val="33058D"/>
      <w:sz w:val="36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A4201"/>
    <w:pPr>
      <w:keepNext/>
      <w:keepLines/>
      <w:spacing w:before="200"/>
      <w:outlineLvl w:val="1"/>
    </w:pPr>
    <w:rPr>
      <w:rFonts w:eastAsiaTheme="majorEastAsia" w:cstheme="majorBidi"/>
      <w:b/>
      <w:bCs/>
      <w:color w:val="33058D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A4201"/>
    <w:pPr>
      <w:keepNext/>
      <w:keepLines/>
      <w:spacing w:before="200"/>
      <w:outlineLvl w:val="2"/>
    </w:pPr>
    <w:rPr>
      <w:rFonts w:eastAsiaTheme="majorEastAsia" w:cstheme="majorBidi"/>
      <w:b/>
      <w:bCs/>
      <w:color w:val="33058D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A4201"/>
    <w:pPr>
      <w:keepNext/>
      <w:keepLines/>
      <w:spacing w:before="200"/>
      <w:outlineLvl w:val="3"/>
    </w:pPr>
    <w:rPr>
      <w:rFonts w:eastAsiaTheme="majorEastAsia" w:cstheme="majorBidi"/>
      <w:b/>
      <w:bCs/>
      <w:color w:val="00A3E1"/>
      <w:sz w:val="24"/>
      <w:szCs w:val="24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15E48"/>
    <w:pPr>
      <w:tabs>
        <w:tab w:val="center" w:pos="4536"/>
        <w:tab w:val="right" w:pos="9072"/>
      </w:tabs>
    </w:pPr>
  </w:style>
  <w:style w:type="character" w:styleId="En-tteCar" w:customStyle="1">
    <w:name w:val="En-tête Car"/>
    <w:basedOn w:val="Policepardfaut"/>
    <w:link w:val="En-tte"/>
    <w:uiPriority w:val="99"/>
    <w:rsid w:val="00715E48"/>
  </w:style>
  <w:style w:type="paragraph" w:styleId="Pieddepage">
    <w:name w:val="footer"/>
    <w:basedOn w:val="Normal"/>
    <w:link w:val="PieddepageCar"/>
    <w:uiPriority w:val="99"/>
    <w:unhideWhenUsed/>
    <w:rsid w:val="00715E48"/>
    <w:pPr>
      <w:tabs>
        <w:tab w:val="center" w:pos="4536"/>
        <w:tab w:val="right" w:pos="9072"/>
      </w:tabs>
    </w:pPr>
  </w:style>
  <w:style w:type="character" w:styleId="PieddepageCar" w:customStyle="1">
    <w:name w:val="Pied de page Car"/>
    <w:basedOn w:val="Policepardfaut"/>
    <w:link w:val="Pieddepage"/>
    <w:uiPriority w:val="99"/>
    <w:rsid w:val="00715E48"/>
  </w:style>
  <w:style w:type="paragraph" w:styleId="Textedebulles">
    <w:name w:val="Balloon Text"/>
    <w:basedOn w:val="Normal"/>
    <w:link w:val="TextedebullesCar"/>
    <w:uiPriority w:val="99"/>
    <w:semiHidden/>
    <w:unhideWhenUsed/>
    <w:rsid w:val="00715E48"/>
    <w:rPr>
      <w:rFonts w:ascii="Lucida Grande" w:hAnsi="Lucida Grande" w:cs="Lucida Grande"/>
      <w:sz w:val="18"/>
      <w:szCs w:val="18"/>
    </w:rPr>
  </w:style>
  <w:style w:type="character" w:styleId="TextedebullesCar" w:customStyle="1">
    <w:name w:val="Texte de bulles Car"/>
    <w:basedOn w:val="Policepardfaut"/>
    <w:link w:val="Textedebulles"/>
    <w:uiPriority w:val="99"/>
    <w:semiHidden/>
    <w:rsid w:val="00715E48"/>
    <w:rPr>
      <w:rFonts w:ascii="Lucida Grande" w:hAnsi="Lucida Grande" w:cs="Lucida Grande"/>
      <w:sz w:val="18"/>
      <w:szCs w:val="18"/>
    </w:rPr>
  </w:style>
  <w:style w:type="character" w:styleId="Numrodepage">
    <w:name w:val="page number"/>
    <w:basedOn w:val="Policepardfaut"/>
    <w:uiPriority w:val="99"/>
    <w:semiHidden/>
    <w:unhideWhenUsed/>
    <w:rsid w:val="000F28F0"/>
  </w:style>
  <w:style w:type="character" w:styleId="Titre1Car" w:customStyle="1">
    <w:name w:val="Titre 1 Car"/>
    <w:basedOn w:val="Policepardfaut"/>
    <w:link w:val="Titre1"/>
    <w:uiPriority w:val="9"/>
    <w:rsid w:val="00BA4201"/>
    <w:rPr>
      <w:rFonts w:ascii="Roboto Mono" w:hAnsi="Roboto Mono" w:eastAsiaTheme="majorEastAsia" w:cstheme="majorBidi"/>
      <w:b/>
      <w:bCs/>
      <w:color w:val="33058D"/>
      <w:sz w:val="36"/>
      <w:szCs w:val="40"/>
    </w:rPr>
  </w:style>
  <w:style w:type="character" w:styleId="Titre2Car" w:customStyle="1">
    <w:name w:val="Titre 2 Car"/>
    <w:basedOn w:val="Policepardfaut"/>
    <w:link w:val="Titre2"/>
    <w:uiPriority w:val="9"/>
    <w:rsid w:val="00BA4201"/>
    <w:rPr>
      <w:rFonts w:ascii="Roboto Mono" w:hAnsi="Roboto Mono" w:eastAsiaTheme="majorEastAsia" w:cstheme="majorBidi"/>
      <w:b/>
      <w:bCs/>
      <w:color w:val="33058D"/>
      <w:sz w:val="28"/>
      <w:szCs w:val="28"/>
    </w:rPr>
  </w:style>
  <w:style w:type="character" w:styleId="Titre3Car" w:customStyle="1">
    <w:name w:val="Titre 3 Car"/>
    <w:basedOn w:val="Policepardfaut"/>
    <w:link w:val="Titre3"/>
    <w:uiPriority w:val="9"/>
    <w:rsid w:val="00BA4201"/>
    <w:rPr>
      <w:rFonts w:ascii="Roboto Mono" w:hAnsi="Roboto Mono" w:eastAsiaTheme="majorEastAsia" w:cstheme="majorBidi"/>
      <w:b/>
      <w:bCs/>
      <w:color w:val="33058D"/>
      <w:sz w:val="24"/>
      <w:szCs w:val="24"/>
    </w:rPr>
  </w:style>
  <w:style w:type="character" w:styleId="Titre4Car" w:customStyle="1">
    <w:name w:val="Titre 4 Car"/>
    <w:basedOn w:val="Policepardfaut"/>
    <w:link w:val="Titre4"/>
    <w:uiPriority w:val="9"/>
    <w:rsid w:val="00BA4201"/>
    <w:rPr>
      <w:rFonts w:ascii="Roboto Mono" w:hAnsi="Roboto Mono" w:eastAsiaTheme="majorEastAsia" w:cstheme="majorBidi"/>
      <w:b/>
      <w:bCs/>
      <w:color w:val="00A3E1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BA4201"/>
    <w:pPr>
      <w:pBdr>
        <w:bottom w:val="single" w:color="4F81BD" w:themeColor="accent1" w:sz="8" w:space="4"/>
      </w:pBdr>
      <w:spacing w:after="300"/>
      <w:contextualSpacing/>
    </w:pPr>
    <w:rPr>
      <w:rFonts w:eastAsiaTheme="majorEastAsia" w:cstheme="majorBidi"/>
      <w:b/>
      <w:color w:val="33058D"/>
      <w:spacing w:val="5"/>
      <w:kern w:val="28"/>
      <w:sz w:val="40"/>
      <w:szCs w:val="52"/>
    </w:rPr>
  </w:style>
  <w:style w:type="character" w:styleId="TitreCar" w:customStyle="1">
    <w:name w:val="Titre Car"/>
    <w:basedOn w:val="Policepardfaut"/>
    <w:link w:val="Titre"/>
    <w:uiPriority w:val="10"/>
    <w:rsid w:val="00BA4201"/>
    <w:rPr>
      <w:rFonts w:ascii="Roboto Mono" w:hAnsi="Roboto Mono" w:eastAsiaTheme="majorEastAsia" w:cstheme="majorBidi"/>
      <w:b/>
      <w:color w:val="33058D"/>
      <w:spacing w:val="5"/>
      <w:kern w:val="28"/>
      <w:sz w:val="40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A4201"/>
    <w:pPr>
      <w:numPr>
        <w:ilvl w:val="1"/>
      </w:numPr>
    </w:pPr>
    <w:rPr>
      <w:rFonts w:eastAsiaTheme="majorEastAsia" w:cstheme="majorBidi"/>
      <w:color w:val="00A3E1"/>
      <w:spacing w:val="15"/>
      <w:sz w:val="24"/>
      <w:szCs w:val="24"/>
    </w:rPr>
  </w:style>
  <w:style w:type="character" w:styleId="Sous-titreCar" w:customStyle="1">
    <w:name w:val="Sous-titre Car"/>
    <w:basedOn w:val="Policepardfaut"/>
    <w:link w:val="Sous-titre"/>
    <w:uiPriority w:val="11"/>
    <w:rsid w:val="00BA4201"/>
    <w:rPr>
      <w:rFonts w:ascii="Roboto Mono" w:hAnsi="Roboto Mono" w:eastAsiaTheme="majorEastAsia" w:cstheme="majorBidi"/>
      <w:color w:val="00A3E1"/>
      <w:spacing w:val="15"/>
      <w:sz w:val="24"/>
      <w:szCs w:val="24"/>
    </w:rPr>
  </w:style>
  <w:style w:type="paragraph" w:styleId="Sansinterligne">
    <w:name w:val="No Spacing"/>
    <w:uiPriority w:val="1"/>
    <w:qFormat/>
    <w:rsid w:val="00BC3FC5"/>
  </w:style>
  <w:style w:type="paragraph" w:styleId="Paragraphedeliste">
    <w:name w:val="List Paragraph"/>
    <w:basedOn w:val="Normal"/>
    <w:uiPriority w:val="34"/>
    <w:qFormat/>
    <w:rsid w:val="00BA4201"/>
    <w:pPr>
      <w:numPr>
        <w:numId w:val="2"/>
      </w:numPr>
      <w:contextualSpacing/>
    </w:pPr>
  </w:style>
  <w:style w:type="character" w:styleId="Lienhypertexte">
    <w:name w:val="Hyperlink"/>
    <w:basedOn w:val="Policepardfaut"/>
    <w:uiPriority w:val="99"/>
    <w:unhideWhenUsed/>
    <w:rsid w:val="009368DD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9368D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7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Relationship Type="http://schemas.microsoft.com/office/2020/10/relationships/intelligence" Target="intelligence2.xml" Id="R7cd8c869faa14e4d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-Manu-Amadou\Documents\Mod&#232;les%20Office%20personnalis&#233;s\LA%20MANU_Template_Word_2021.dotm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46991a0-d9b1-41be-a34c-18f03087d25a" xsi:nil="true"/>
    <lcf76f155ced4ddcb4097134ff3c332f xmlns="e2e46cc9-6b47-42f0-8a7e-98406791ade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AE0FE486998C40BDB2731C416E36F7" ma:contentTypeVersion="17" ma:contentTypeDescription="Crée un document." ma:contentTypeScope="" ma:versionID="49f3f96bd24d89abf5a533af9b842652">
  <xsd:schema xmlns:xsd="http://www.w3.org/2001/XMLSchema" xmlns:xs="http://www.w3.org/2001/XMLSchema" xmlns:p="http://schemas.microsoft.com/office/2006/metadata/properties" xmlns:ns2="746991a0-d9b1-41be-a34c-18f03087d25a" xmlns:ns3="e2e46cc9-6b47-42f0-8a7e-98406791adef" targetNamespace="http://schemas.microsoft.com/office/2006/metadata/properties" ma:root="true" ma:fieldsID="d0aafb9ef0d7231c2ce4c6c76f7d2262" ns2:_="" ns3:_="">
    <xsd:import namespace="746991a0-d9b1-41be-a34c-18f03087d25a"/>
    <xsd:import namespace="e2e46cc9-6b47-42f0-8a7e-98406791ade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6991a0-d9b1-41be-a34c-18f03087d25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ffd2fab9-393a-45bc-ab1a-4ab54062c499}" ma:internalName="TaxCatchAll" ma:showField="CatchAllData" ma:web="746991a0-d9b1-41be-a34c-18f03087d25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e46cc9-6b47-42f0-8a7e-98406791ad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Balises d’images" ma:readOnly="false" ma:fieldId="{5cf76f15-5ced-4ddc-b409-7134ff3c332f}" ma:taxonomyMulti="true" ma:sspId="27845b38-e5b5-415a-b655-9914e7571a5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17ABC2C-022E-EF47-9713-C028D65BDC5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9880A0F-8A1C-40D8-9ECB-A360A9E414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7643602-864B-4E7F-AB84-2EDF079E3F8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D59109A-164B-401A-8380-81A70AE03CF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LA MANU_Template_Word_2021.dotm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La-Manu-Amadou</dc:creator>
  <cp:keywords/>
  <dc:description/>
  <cp:lastModifiedBy>Amadou CAMARA</cp:lastModifiedBy>
  <cp:revision>75</cp:revision>
  <dcterms:created xsi:type="dcterms:W3CDTF">2022-10-24T13:49:00Z</dcterms:created>
  <dcterms:modified xsi:type="dcterms:W3CDTF">2022-10-25T05:55:55Z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0x0101003EAE0FE486998C40BDB2731C416E36F7</vt:lpwstr>
  </property>
  <property fmtid="{D5CDD505-2E9C-101B-9397-08002B2CF9AE}" pid="3" name="MediaServiceImageTags">
    <vt:lpwstr/>
  </property>
</Properties>
</file>